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8AA0D" w14:textId="77777777" w:rsidR="00D06709" w:rsidRPr="00DF1CB4" w:rsidRDefault="00D06709" w:rsidP="00DF1CB4">
      <w:pPr>
        <w:rPr>
          <w:sz w:val="8"/>
          <w:szCs w:val="12"/>
        </w:rPr>
      </w:pPr>
      <w:bookmarkStart w:id="0" w:name="_Hlk16899490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60966802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025062A8" w14:textId="644D6A3F" w:rsidR="00AD0DDD" w:rsidRDefault="00C50059" w:rsidP="00DF1CB4">
            <w:pPr>
              <w:pStyle w:val="Heading1"/>
            </w:pPr>
            <w:r>
              <w:t>skye lyn waddell</w:t>
            </w:r>
          </w:p>
          <w:p w14:paraId="60E587C5" w14:textId="481E2578" w:rsidR="00AD0DDD" w:rsidRPr="00AD0DDD" w:rsidRDefault="00C50059" w:rsidP="00DF1CB4">
            <w:pPr>
              <w:pStyle w:val="Heading2"/>
            </w:pPr>
            <w:r>
              <w:t>fullstack developer</w:t>
            </w:r>
          </w:p>
        </w:tc>
      </w:tr>
      <w:tr w:rsidR="00AD0DDD" w14:paraId="5EBA1C53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05210499" w14:textId="77777777" w:rsidR="00AD0DDD" w:rsidRDefault="00AD0DDD" w:rsidP="00DF1CB4"/>
        </w:tc>
      </w:tr>
      <w:tr w:rsidR="005F5561" w14:paraId="5229B094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24DD8594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615A480B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5F8AC08F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690A23BC" w14:textId="6B120EDE" w:rsidR="005F5561" w:rsidRPr="00FA4DB0" w:rsidRDefault="00C50059" w:rsidP="00DF1CB4">
            <w:r>
              <w:t>(825) 365 – 2097</w:t>
            </w:r>
          </w:p>
        </w:tc>
        <w:tc>
          <w:tcPr>
            <w:tcW w:w="138" w:type="dxa"/>
            <w:vAlign w:val="center"/>
          </w:tcPr>
          <w:p w14:paraId="4509D1D1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4C315B2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6B240E2D" w14:textId="77777777" w:rsidR="005F5561" w:rsidRDefault="005F5561" w:rsidP="00DF1CB4"/>
        </w:tc>
        <w:tc>
          <w:tcPr>
            <w:tcW w:w="2126" w:type="dxa"/>
            <w:vAlign w:val="center"/>
          </w:tcPr>
          <w:p w14:paraId="6140BD3F" w14:textId="11342B29" w:rsidR="005F5561" w:rsidRPr="00FA4DB0" w:rsidRDefault="00C50059" w:rsidP="00DF1CB4">
            <w:r>
              <w:t>skyelynwaddell@gmail.com</w:t>
            </w:r>
          </w:p>
        </w:tc>
        <w:tc>
          <w:tcPr>
            <w:tcW w:w="142" w:type="dxa"/>
            <w:vAlign w:val="center"/>
          </w:tcPr>
          <w:p w14:paraId="0BA8FF1E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6D4FE495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2D011B4C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112AB189" w14:textId="77777777" w:rsidR="005F5561" w:rsidRDefault="00C50059" w:rsidP="00DF1CB4">
            <w:r>
              <w:t>122, 2319 56 St. N.E</w:t>
            </w:r>
          </w:p>
          <w:p w14:paraId="1E80ED21" w14:textId="5DB4A069" w:rsidR="00C50059" w:rsidRPr="00FA4DB0" w:rsidRDefault="00C50059" w:rsidP="00DF1CB4">
            <w:r>
              <w:t>Calgary, AB T1Y 2M2</w:t>
            </w:r>
          </w:p>
        </w:tc>
        <w:tc>
          <w:tcPr>
            <w:tcW w:w="142" w:type="dxa"/>
            <w:vAlign w:val="center"/>
          </w:tcPr>
          <w:p w14:paraId="5315DF8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092C53E0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049A5D18" w14:textId="77777777" w:rsidR="005F5561" w:rsidRDefault="005F5561" w:rsidP="00DF1CB4"/>
        </w:tc>
        <w:tc>
          <w:tcPr>
            <w:tcW w:w="2092" w:type="dxa"/>
            <w:vAlign w:val="center"/>
          </w:tcPr>
          <w:p w14:paraId="30F21558" w14:textId="7CBF646A" w:rsidR="005F5561" w:rsidRPr="00FA4DB0" w:rsidRDefault="00C50059" w:rsidP="00DF1CB4">
            <w:proofErr w:type="spellStart"/>
            <w:r>
              <w:t>Github</w:t>
            </w:r>
            <w:proofErr w:type="spellEnd"/>
            <w:r>
              <w:t xml:space="preserve"> @skyelynwaddell</w:t>
            </w:r>
          </w:p>
        </w:tc>
      </w:tr>
      <w:tr w:rsidR="00AD0DDD" w14:paraId="424555FB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2467EEEA" w14:textId="77777777" w:rsidR="00AD0DDD" w:rsidRDefault="00AD0DDD" w:rsidP="00DF1CB4"/>
        </w:tc>
      </w:tr>
      <w:tr w:rsidR="00560EA0" w14:paraId="4375B25B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79006941" w14:textId="103261CB" w:rsidR="00560EA0" w:rsidRPr="005F5561" w:rsidRDefault="007A59EE" w:rsidP="00DF1CB4">
            <w:pPr>
              <w:pStyle w:val="Heading3"/>
            </w:pPr>
            <w:r>
              <w:t>professional profile</w:t>
            </w:r>
            <w:r w:rsidR="00E27CF4">
              <w:t xml:space="preserve"> 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FD2D21C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75D33A6F" w14:textId="77777777" w:rsidR="00560EA0" w:rsidRDefault="00560EA0" w:rsidP="00DF1CB4"/>
        </w:tc>
      </w:tr>
      <w:tr w:rsidR="00560EA0" w14:paraId="51CF3C9E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1548149E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094BB6C9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38AFF824" w14:textId="77777777" w:rsidR="00560EA0" w:rsidRDefault="00000000" w:rsidP="00DF1CB4">
            <w:pPr>
              <w:pStyle w:val="Heading3"/>
            </w:pPr>
            <w:sdt>
              <w:sdtPr>
                <w:id w:val="-2075571490"/>
                <w:placeholder>
                  <w:docPart w:val="3E55BD30134441938A6AFB8C3E400C04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167C6207" w14:textId="77777777" w:rsidTr="00E27CF4">
        <w:trPr>
          <w:trHeight w:val="1312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6799CB73" w14:textId="77777777" w:rsidR="00E27CF4" w:rsidRDefault="00E27CF4" w:rsidP="00DF1CB4">
            <w:pPr>
              <w:pStyle w:val="Text"/>
            </w:pPr>
          </w:p>
          <w:p w14:paraId="460B8956" w14:textId="1FC39DB9" w:rsidR="00AD6FA4" w:rsidRDefault="00C50059" w:rsidP="00DF1CB4">
            <w:pPr>
              <w:pStyle w:val="Text"/>
            </w:pPr>
            <w:proofErr w:type="spellStart"/>
            <w:r>
              <w:t>Fullstack</w:t>
            </w:r>
            <w:proofErr w:type="spellEnd"/>
            <w:r>
              <w:t xml:space="preserve"> Developer with </w:t>
            </w:r>
            <w:r w:rsidR="00E94C18">
              <w:t>knowledge</w:t>
            </w:r>
            <w:r>
              <w:t xml:space="preserve"> in front-end, back-end, and web development. Proficient in game development, graphic design, and animation.</w:t>
            </w:r>
            <w:r w:rsidR="00E94C18">
              <w:t xml:space="preserve"> To be a part of a creative</w:t>
            </w:r>
            <w:r w:rsidR="006D1C74">
              <w:t xml:space="preserve"> </w:t>
            </w:r>
            <w:r w:rsidR="00E94C18">
              <w:t>and committed team.</w:t>
            </w:r>
          </w:p>
          <w:p w14:paraId="16555470" w14:textId="2C08C5D2" w:rsidR="00E27CF4" w:rsidRDefault="00E27CF4" w:rsidP="00DF1CB4">
            <w:pPr>
              <w:pStyle w:val="Text"/>
            </w:pPr>
          </w:p>
        </w:tc>
        <w:tc>
          <w:tcPr>
            <w:tcW w:w="284" w:type="dxa"/>
            <w:vMerge w:val="restart"/>
            <w:vAlign w:val="center"/>
          </w:tcPr>
          <w:p w14:paraId="62951AC3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0D308F06" w14:textId="24218927" w:rsidR="00AD6FA4" w:rsidRDefault="00C50059" w:rsidP="00DF1CB4">
            <w:pPr>
              <w:pStyle w:val="Text"/>
            </w:pPr>
            <w:r>
              <w:t>Southern Alberta Institute of Technology (SAIT)</w:t>
            </w:r>
          </w:p>
          <w:p w14:paraId="1C978D7E" w14:textId="77777777" w:rsidR="00C50059" w:rsidRDefault="00C50059" w:rsidP="00DF1CB4">
            <w:pPr>
              <w:pStyle w:val="Text"/>
            </w:pPr>
          </w:p>
          <w:p w14:paraId="0318CB37" w14:textId="25D8F9DE" w:rsidR="00C50059" w:rsidRPr="00C50059" w:rsidRDefault="00C50059" w:rsidP="00C50059">
            <w:pPr>
              <w:pStyle w:val="ListParagraph"/>
            </w:pPr>
            <w:r w:rsidRPr="00C50059">
              <w:rPr>
                <w:rStyle w:val="Emphasis"/>
                <w:b w:val="0"/>
                <w:iCs w:val="0"/>
              </w:rPr>
              <w:t>Object oriented software development</w:t>
            </w:r>
          </w:p>
          <w:p w14:paraId="0CC65B89" w14:textId="1EE39CD9" w:rsidR="00C50059" w:rsidRPr="00C50059" w:rsidRDefault="00C50059" w:rsidP="00C50059">
            <w:pPr>
              <w:pStyle w:val="ListParagraph"/>
              <w:rPr>
                <w:sz w:val="18"/>
              </w:rPr>
            </w:pPr>
            <w:r w:rsidRPr="00C50059">
              <w:t>May 2024 - Jan 2025</w:t>
            </w:r>
          </w:p>
          <w:p w14:paraId="1AEB870A" w14:textId="77777777" w:rsidR="00AD6FA4" w:rsidRDefault="00AD6FA4" w:rsidP="00DF1CB4">
            <w:pPr>
              <w:pStyle w:val="Text"/>
            </w:pPr>
          </w:p>
          <w:p w14:paraId="50F2F28D" w14:textId="55A893A8" w:rsidR="00AD6FA4" w:rsidRDefault="00C50059" w:rsidP="00E27CF4">
            <w:pPr>
              <w:pStyle w:val="Text"/>
            </w:pPr>
            <w:r>
              <w:t>Calgary, AB Canada</w:t>
            </w:r>
          </w:p>
          <w:p w14:paraId="134FF912" w14:textId="77777777" w:rsidR="00AD6FA4" w:rsidRDefault="00AD6FA4" w:rsidP="00DF1CB4">
            <w:pPr>
              <w:pStyle w:val="Text"/>
            </w:pPr>
          </w:p>
          <w:p w14:paraId="7E12E5F3" w14:textId="77777777" w:rsidR="00AD6FA4" w:rsidRDefault="00000000" w:rsidP="00DF1CB4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2D96348F4BB7464D92B342B95EC3AD90"/>
                </w:placeholder>
                <w:temporary/>
                <w:showingPlcHdr/>
                <w15:appearance w15:val="hidden"/>
              </w:sdtPr>
              <w:sdtContent>
                <w:r w:rsidR="002D3AB8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18B1D00D" w14:textId="3B5C9DE1" w:rsidR="00AD6FA4" w:rsidRDefault="00E27CF4" w:rsidP="00E27CF4">
            <w:pPr>
              <w:pStyle w:val="ListParagraph"/>
            </w:pPr>
            <w:r>
              <w:t>web &amp; app development</w:t>
            </w:r>
          </w:p>
          <w:p w14:paraId="0014D565" w14:textId="0D70023F" w:rsidR="00E27CF4" w:rsidRDefault="00E27CF4" w:rsidP="00E27CF4">
            <w:pPr>
              <w:pStyle w:val="ListParagraph"/>
            </w:pPr>
            <w:r>
              <w:t>fullstack knowledge</w:t>
            </w:r>
          </w:p>
          <w:p w14:paraId="645661E3" w14:textId="73D1B155" w:rsidR="00E27CF4" w:rsidRDefault="00E27CF4" w:rsidP="00E27CF4">
            <w:pPr>
              <w:pStyle w:val="ListParagraph"/>
            </w:pPr>
            <w:r>
              <w:t>api &amp; databases</w:t>
            </w:r>
          </w:p>
          <w:p w14:paraId="61AA7B52" w14:textId="167BD19C" w:rsidR="00E94C18" w:rsidRDefault="00E94C18" w:rsidP="00E27CF4">
            <w:pPr>
              <w:pStyle w:val="ListParagraph"/>
            </w:pPr>
            <w:r>
              <w:t>game developer</w:t>
            </w:r>
          </w:p>
          <w:p w14:paraId="0FFFE509" w14:textId="76BAF158" w:rsidR="00E27CF4" w:rsidRDefault="00E94C18" w:rsidP="00E27CF4">
            <w:pPr>
              <w:pStyle w:val="ListParagraph"/>
            </w:pPr>
            <w:r>
              <w:t>gFX design &amp; animation</w:t>
            </w:r>
          </w:p>
          <w:p w14:paraId="135987DE" w14:textId="2F542B79" w:rsidR="00E94C18" w:rsidRDefault="00E94C18" w:rsidP="00E27CF4">
            <w:pPr>
              <w:pStyle w:val="ListParagraph"/>
            </w:pPr>
            <w:r>
              <w:t>attentive to detail</w:t>
            </w:r>
          </w:p>
          <w:p w14:paraId="72736576" w14:textId="2FE6B216" w:rsidR="00E94C18" w:rsidRDefault="00E94C18" w:rsidP="00E27CF4">
            <w:pPr>
              <w:pStyle w:val="ListParagraph"/>
            </w:pPr>
            <w:r>
              <w:t>Learning technologies</w:t>
            </w:r>
          </w:p>
          <w:p w14:paraId="13CA9966" w14:textId="1F028236" w:rsidR="006D1C74" w:rsidRDefault="006D1C74" w:rsidP="00E27CF4">
            <w:pPr>
              <w:pStyle w:val="ListParagraph"/>
            </w:pPr>
            <w:r>
              <w:t>fast learner</w:t>
            </w:r>
          </w:p>
          <w:p w14:paraId="4E10819A" w14:textId="77777777" w:rsidR="00E94C18" w:rsidRDefault="00E94C18" w:rsidP="00E94C18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7887422F" w14:textId="77777777" w:rsidR="00AD6FA4" w:rsidRDefault="00000000" w:rsidP="00DF1CB4">
            <w:pPr>
              <w:pStyle w:val="Heading3"/>
            </w:pPr>
            <w:sdt>
              <w:sdtPr>
                <w:id w:val="1387539318"/>
                <w:placeholder>
                  <w:docPart w:val="8F6825FD76114FA1B330F085CE2B0FAA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AWARDS</w:t>
                </w:r>
              </w:sdtContent>
            </w:sdt>
          </w:p>
          <w:p w14:paraId="6FEC2DB8" w14:textId="77777777" w:rsidR="006D1C74" w:rsidRDefault="006D1C74" w:rsidP="006D1C74">
            <w:pPr>
              <w:pStyle w:val="ListParagraph"/>
            </w:pPr>
            <w:r>
              <w:t>Employee of the month</w:t>
            </w:r>
          </w:p>
          <w:p w14:paraId="72EA02DA" w14:textId="1E6B4ED3" w:rsidR="006D1C74" w:rsidRPr="00AD0DDD" w:rsidRDefault="006D1C74" w:rsidP="006D1C74">
            <w:pPr>
              <w:pStyle w:val="ListParagraph"/>
            </w:pPr>
            <w:r>
              <w:t>gamemaker contributer</w:t>
            </w:r>
          </w:p>
        </w:tc>
      </w:tr>
      <w:tr w:rsidR="00AD6FA4" w14:paraId="54C1E5C5" w14:textId="77777777" w:rsidTr="00E27CF4">
        <w:trPr>
          <w:trHeight w:val="8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CC971B2" w14:textId="33BA1895" w:rsidR="00AD6FA4" w:rsidRDefault="00C50059" w:rsidP="00DF1CB4">
            <w:pPr>
              <w:pStyle w:val="Heading3"/>
            </w:pPr>
            <w:r>
              <w:t>projects</w:t>
            </w:r>
            <w:r w:rsidR="00876435">
              <w:t xml:space="preserve"> &amp; professional experience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71B9AA0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1907A140" w14:textId="77777777" w:rsidR="00AD6FA4" w:rsidRDefault="00AD6FA4" w:rsidP="00DF1CB4"/>
        </w:tc>
      </w:tr>
      <w:tr w:rsidR="00AD6FA4" w14:paraId="56734D54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6D67224" w14:textId="77777777" w:rsidR="00876435" w:rsidRDefault="00876435" w:rsidP="00DF1CB4">
            <w:pPr>
              <w:pStyle w:val="Dates"/>
            </w:pPr>
          </w:p>
          <w:p w14:paraId="2D98A862" w14:textId="0C27B909" w:rsidR="00AD6FA4" w:rsidRPr="00E27CF4" w:rsidRDefault="00E27CF4" w:rsidP="00DF1CB4">
            <w:pPr>
              <w:pStyle w:val="Dates"/>
              <w:rPr>
                <w:u w:val="single"/>
              </w:rPr>
            </w:pPr>
            <w:r w:rsidRPr="00E27CF4">
              <w:rPr>
                <w:u w:val="single"/>
              </w:rPr>
              <w:t>June</w:t>
            </w:r>
            <w:r w:rsidR="00876435" w:rsidRPr="00E27CF4">
              <w:rPr>
                <w:u w:val="single"/>
              </w:rPr>
              <w:t xml:space="preserve"> 2022 – </w:t>
            </w:r>
            <w:r w:rsidRPr="00E27CF4">
              <w:rPr>
                <w:u w:val="single"/>
              </w:rPr>
              <w:t>Jan</w:t>
            </w:r>
            <w:r w:rsidR="00876435" w:rsidRPr="00E27CF4">
              <w:rPr>
                <w:u w:val="single"/>
              </w:rPr>
              <w:t xml:space="preserve"> 2023</w:t>
            </w:r>
          </w:p>
          <w:p w14:paraId="61EA4552" w14:textId="5BE1F705" w:rsidR="00E27CF4" w:rsidRDefault="00876435" w:rsidP="00E27CF4">
            <w:pPr>
              <w:pStyle w:val="Text"/>
            </w:pPr>
            <w:r>
              <w:t>Developed and released "Undead Survivor" on iOS, Android, Windows, Mac, Linux</w:t>
            </w:r>
            <w:r>
              <w:t>.</w:t>
            </w:r>
          </w:p>
          <w:p w14:paraId="62D7138A" w14:textId="77777777" w:rsidR="00AD6FA4" w:rsidRDefault="00AD6FA4" w:rsidP="00DF1CB4">
            <w:pPr>
              <w:pStyle w:val="Dates"/>
            </w:pPr>
          </w:p>
          <w:p w14:paraId="70158E84" w14:textId="68FB23B3" w:rsidR="00FA4DB0" w:rsidRPr="00E27CF4" w:rsidRDefault="00E27CF4" w:rsidP="00DF1CB4">
            <w:pPr>
              <w:pStyle w:val="Dates"/>
              <w:rPr>
                <w:u w:val="single"/>
              </w:rPr>
            </w:pPr>
            <w:r w:rsidRPr="00E27CF4">
              <w:rPr>
                <w:u w:val="single"/>
              </w:rPr>
              <w:t>Jan 2024 – May 2024</w:t>
            </w:r>
          </w:p>
          <w:p w14:paraId="4691AF39" w14:textId="4C629B55" w:rsidR="00876435" w:rsidRDefault="00876435" w:rsidP="00876435">
            <w:pPr>
              <w:pStyle w:val="Text"/>
              <w:rPr>
                <w:b/>
                <w:color w:val="2C3B57" w:themeColor="text2"/>
                <w:sz w:val="20"/>
              </w:rPr>
            </w:pPr>
            <w:r>
              <w:t>Currently developing "</w:t>
            </w:r>
            <w:proofErr w:type="spellStart"/>
            <w:r>
              <w:t>Skyville</w:t>
            </w:r>
            <w:proofErr w:type="spellEnd"/>
            <w:r>
              <w:t xml:space="preserve"> MMORPG" with NodeJS, </w:t>
            </w:r>
            <w:proofErr w:type="spellStart"/>
            <w:r>
              <w:t>WebSockets</w:t>
            </w:r>
            <w:proofErr w:type="spellEnd"/>
            <w:r>
              <w:t>, MongoDB, Express, and EJS</w:t>
            </w:r>
            <w:r w:rsidR="00E27CF4">
              <w:t>, and GML.</w:t>
            </w:r>
          </w:p>
          <w:p w14:paraId="2620C9DC" w14:textId="77777777" w:rsidR="00876435" w:rsidRDefault="00876435" w:rsidP="00876435">
            <w:pPr>
              <w:pStyle w:val="Text"/>
              <w:rPr>
                <w:b/>
                <w:color w:val="2C3B57" w:themeColor="text2"/>
                <w:sz w:val="20"/>
              </w:rPr>
            </w:pPr>
          </w:p>
          <w:p w14:paraId="0B3306F6" w14:textId="76F4D742" w:rsidR="00AD6FA4" w:rsidRPr="00560EA0" w:rsidRDefault="00E27CF4" w:rsidP="00876435">
            <w:pPr>
              <w:pStyle w:val="Text"/>
            </w:pPr>
            <w:r>
              <w:t xml:space="preserve">Versatile </w:t>
            </w:r>
            <w:proofErr w:type="spellStart"/>
            <w:r>
              <w:t>fullstack</w:t>
            </w:r>
            <w:proofErr w:type="spellEnd"/>
            <w:r>
              <w:t xml:space="preserve"> developer and software engineer with </w:t>
            </w:r>
            <w:r>
              <w:t xml:space="preserve">interest </w:t>
            </w:r>
            <w:r>
              <w:t>for innovative solutions in both front-end and back-end technologies.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F9EC25D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8935010" w14:textId="77777777" w:rsidR="00AD6FA4" w:rsidRDefault="00AD6FA4" w:rsidP="00DF1CB4"/>
        </w:tc>
      </w:tr>
      <w:tr w:rsidR="00AD6FA4" w14:paraId="3C6A7299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06A6F5A" w14:textId="15581B32" w:rsidR="00AD6FA4" w:rsidRDefault="00876435" w:rsidP="00DF1CB4">
            <w:pPr>
              <w:pStyle w:val="Heading3"/>
            </w:pPr>
            <w:r>
              <w:t>certifications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E3E8F63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10F8B94" w14:textId="77777777" w:rsidR="00AD6FA4" w:rsidRDefault="00AD6FA4" w:rsidP="00DF1CB4"/>
        </w:tc>
      </w:tr>
      <w:tr w:rsidR="00AD6FA4" w14:paraId="0E93F0B9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52134CF9" w14:textId="77777777" w:rsidR="00AD6FA4" w:rsidRDefault="00AD6FA4" w:rsidP="00DF1CB4">
            <w:pPr>
              <w:pStyle w:val="Text"/>
            </w:pPr>
          </w:p>
          <w:p w14:paraId="46291AFE" w14:textId="0EFB6AF7" w:rsidR="00876435" w:rsidRDefault="00876435" w:rsidP="006D1C74">
            <w:pPr>
              <w:pStyle w:val="Text"/>
            </w:pPr>
            <w:r>
              <w:t xml:space="preserve">SAIT Object </w:t>
            </w:r>
            <w:r w:rsidR="00E27CF4">
              <w:t>Oriented</w:t>
            </w:r>
            <w:r>
              <w:t xml:space="preserve"> Software Development </w:t>
            </w:r>
            <w:r w:rsidR="006D1C74">
              <w:t xml:space="preserve">                            </w:t>
            </w:r>
            <w:r w:rsidRPr="006D1C74">
              <w:rPr>
                <w:b/>
                <w:bCs/>
              </w:rPr>
              <w:t>2024</w:t>
            </w:r>
          </w:p>
          <w:p w14:paraId="1751A1A3" w14:textId="76989646" w:rsidR="00876435" w:rsidRDefault="00E27CF4" w:rsidP="00DF1CB4">
            <w:pPr>
              <w:pStyle w:val="Text"/>
            </w:pPr>
            <w:r>
              <w:t xml:space="preserve">FCC </w:t>
            </w:r>
            <w:r w:rsidR="00876435">
              <w:t>Responsive Web Design</w:t>
            </w:r>
            <w:r w:rsidR="006D1C74">
              <w:t xml:space="preserve">                                                     </w:t>
            </w:r>
            <w:r w:rsidR="00876435" w:rsidRPr="006D1C74">
              <w:rPr>
                <w:b/>
                <w:bCs/>
              </w:rPr>
              <w:t>2024</w:t>
            </w:r>
          </w:p>
          <w:p w14:paraId="5ABB3C82" w14:textId="47808062" w:rsidR="00876435" w:rsidRPr="00560EA0" w:rsidRDefault="00876435" w:rsidP="00876435">
            <w:pPr>
              <w:pStyle w:val="Text"/>
            </w:pPr>
            <w:r>
              <w:t xml:space="preserve">Zero To Mastery Academy Web Dev </w:t>
            </w:r>
            <w:r w:rsidR="00E94C18">
              <w:t>&amp;</w:t>
            </w:r>
            <w:r>
              <w:t xml:space="preserve"> Software </w:t>
            </w:r>
            <w:r w:rsidR="006D1C74">
              <w:t xml:space="preserve">                       </w:t>
            </w:r>
            <w:r w:rsidRPr="006D1C74">
              <w:rPr>
                <w:b/>
                <w:bCs/>
              </w:rPr>
              <w:t>2023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C0D3AC4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2944E7E" w14:textId="77777777" w:rsidR="00AD6FA4" w:rsidRDefault="00AD6FA4" w:rsidP="00DF1CB4"/>
        </w:tc>
      </w:tr>
      <w:tr w:rsidR="00AD6FA4" w14:paraId="350C8452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C869E7B" w14:textId="2CBF12C7" w:rsidR="00AD6FA4" w:rsidRPr="00560EA0" w:rsidRDefault="00876435" w:rsidP="00DF1CB4">
            <w:pPr>
              <w:pStyle w:val="Heading3"/>
            </w:pPr>
            <w:r>
              <w:t>technical skills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37ACB25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8D02AF4" w14:textId="77777777" w:rsidR="00AD6FA4" w:rsidRDefault="00AD6FA4" w:rsidP="00DF1CB4"/>
        </w:tc>
      </w:tr>
      <w:tr w:rsidR="00AD6FA4" w14:paraId="293FE106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D6F2B08" w14:textId="77777777" w:rsidR="00E27CF4" w:rsidRDefault="00E27CF4" w:rsidP="00876435">
            <w:pPr>
              <w:pStyle w:val="Text"/>
            </w:pPr>
          </w:p>
          <w:p w14:paraId="64299E30" w14:textId="7E2343FB" w:rsidR="00AD6FA4" w:rsidRPr="00FA2FCA" w:rsidRDefault="00876435" w:rsidP="00876435">
            <w:pPr>
              <w:pStyle w:val="Text"/>
              <w:rPr>
                <w:b/>
                <w:bCs/>
              </w:rPr>
            </w:pPr>
            <w:r w:rsidRPr="00FA2FCA">
              <w:rPr>
                <w:b/>
                <w:bCs/>
              </w:rPr>
              <w:t xml:space="preserve">Languages: </w:t>
            </w:r>
            <w:proofErr w:type="spellStart"/>
            <w:r w:rsidRPr="00FA2FCA">
              <w:rPr>
                <w:b/>
                <w:bCs/>
              </w:rPr>
              <w:t>Javascript</w:t>
            </w:r>
            <w:proofErr w:type="spellEnd"/>
            <w:r w:rsidRPr="00FA2FCA">
              <w:rPr>
                <w:b/>
                <w:bCs/>
              </w:rPr>
              <w:t>, GML, C#, Python, Lua</w:t>
            </w:r>
            <w:r w:rsidR="00E94C18" w:rsidRPr="00FA2FCA">
              <w:rPr>
                <w:b/>
                <w:bCs/>
              </w:rPr>
              <w:t xml:space="preserve"> &amp; more.</w:t>
            </w:r>
          </w:p>
          <w:p w14:paraId="7B56BD9B" w14:textId="51E14CD0" w:rsidR="00876435" w:rsidRDefault="00876435" w:rsidP="00876435">
            <w:pPr>
              <w:pStyle w:val="Text"/>
            </w:pPr>
            <w:r w:rsidRPr="00FA2FCA">
              <w:rPr>
                <w:b/>
                <w:bCs/>
              </w:rPr>
              <w:t>Web</w:t>
            </w:r>
            <w:r w:rsidR="00FA2FCA">
              <w:rPr>
                <w:b/>
                <w:bCs/>
              </w:rPr>
              <w:t xml:space="preserve"> &amp; Software</w:t>
            </w:r>
            <w:r w:rsidRPr="00FA2FCA">
              <w:rPr>
                <w:b/>
                <w:bCs/>
              </w:rPr>
              <w:t xml:space="preserve"> Dev</w:t>
            </w:r>
            <w:r w:rsidR="00FA2FCA">
              <w:rPr>
                <w:b/>
                <w:bCs/>
              </w:rPr>
              <w:t>elopment</w:t>
            </w:r>
            <w:r>
              <w:t>: HTML, CSS, React, EJS/Pug, NodeJS, Express, MySQL, MongoDB, Git</w:t>
            </w:r>
            <w:r w:rsidR="00FA2FCA">
              <w:t>.</w:t>
            </w:r>
          </w:p>
          <w:p w14:paraId="0B76130E" w14:textId="0E4E0068" w:rsidR="00876435" w:rsidRPr="00560EA0" w:rsidRDefault="00876435" w:rsidP="00876435">
            <w:pPr>
              <w:pStyle w:val="Text"/>
            </w:pPr>
            <w:r w:rsidRPr="00FA2FCA">
              <w:rPr>
                <w:b/>
                <w:bCs/>
              </w:rPr>
              <w:t>Game &amp; Graphic Design</w:t>
            </w:r>
            <w:r>
              <w:t xml:space="preserve">: </w:t>
            </w:r>
            <w:proofErr w:type="spellStart"/>
            <w:r>
              <w:t>GMStudio</w:t>
            </w:r>
            <w:proofErr w:type="spellEnd"/>
            <w:r>
              <w:t>, Unity, Godot, Adobe Suite</w:t>
            </w:r>
            <w:r w:rsidR="00FA2FCA">
              <w:t>.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BC5C552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7D2FAE55" w14:textId="77777777" w:rsidR="00AD6FA4" w:rsidRDefault="00AD6FA4" w:rsidP="00DF1CB4"/>
        </w:tc>
      </w:tr>
      <w:tr w:rsidR="00AD6FA4" w14:paraId="36A51652" w14:textId="77777777" w:rsidTr="007A59EE">
        <w:trPr>
          <w:trHeight w:val="18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2A87D9F" w14:textId="5C46E05E" w:rsidR="00AD6FA4" w:rsidRPr="00560EA0" w:rsidRDefault="00AD6FA4" w:rsidP="007A59EE">
            <w:pPr>
              <w:pStyle w:val="Heading3"/>
              <w:ind w:left="0"/>
            </w:pP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4E7F974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259B5ED" w14:textId="77777777" w:rsidR="00AD6FA4" w:rsidRDefault="00AD6FA4" w:rsidP="00DF1CB4"/>
        </w:tc>
      </w:tr>
      <w:tr w:rsidR="00AD6FA4" w14:paraId="085A20F2" w14:textId="77777777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6561DBB" w14:textId="3EC980B3" w:rsidR="00AD6FA4" w:rsidRPr="00560EA0" w:rsidRDefault="00AD6FA4" w:rsidP="007A59EE">
            <w:pPr>
              <w:pStyle w:val="Text"/>
              <w:ind w:left="0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60BF75E2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C1A4F1F" w14:textId="77777777" w:rsidR="00AD6FA4" w:rsidRDefault="00AD6FA4" w:rsidP="00DF1CB4"/>
        </w:tc>
      </w:tr>
      <w:tr w:rsidR="00AD6FA4" w14:paraId="3A0C5C54" w14:textId="77777777" w:rsidTr="00E27CF4">
        <w:trPr>
          <w:trHeight w:val="80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04AE9EBD" w14:textId="77777777" w:rsidR="00AD6FA4" w:rsidRDefault="00AD6FA4" w:rsidP="00DF1CB4"/>
        </w:tc>
      </w:tr>
      <w:bookmarkEnd w:id="0"/>
    </w:tbl>
    <w:p w14:paraId="073EC7AE" w14:textId="77777777" w:rsidR="00AB03FA" w:rsidRDefault="00AB03FA" w:rsidP="00E94C18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86324" w14:textId="77777777" w:rsidR="008C504A" w:rsidRDefault="008C504A" w:rsidP="00DF1CB4">
      <w:r>
        <w:separator/>
      </w:r>
    </w:p>
  </w:endnote>
  <w:endnote w:type="continuationSeparator" w:id="0">
    <w:p w14:paraId="024728FF" w14:textId="77777777" w:rsidR="008C504A" w:rsidRDefault="008C504A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0FED8" w14:textId="77777777" w:rsidR="008C504A" w:rsidRDefault="008C504A" w:rsidP="00DF1CB4">
      <w:r>
        <w:separator/>
      </w:r>
    </w:p>
  </w:footnote>
  <w:footnote w:type="continuationSeparator" w:id="0">
    <w:p w14:paraId="76969F1C" w14:textId="77777777" w:rsidR="008C504A" w:rsidRDefault="008C504A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75D44"/>
    <w:multiLevelType w:val="hybridMultilevel"/>
    <w:tmpl w:val="E5B28B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D5B1D"/>
    <w:multiLevelType w:val="hybridMultilevel"/>
    <w:tmpl w:val="49E0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170908">
    <w:abstractNumId w:val="0"/>
  </w:num>
  <w:num w:numId="2" w16cid:durableId="748423220">
    <w:abstractNumId w:val="1"/>
  </w:num>
  <w:num w:numId="3" w16cid:durableId="65301007">
    <w:abstractNumId w:val="2"/>
  </w:num>
  <w:num w:numId="4" w16cid:durableId="93595863">
    <w:abstractNumId w:val="3"/>
  </w:num>
  <w:num w:numId="5" w16cid:durableId="506023041">
    <w:abstractNumId w:val="8"/>
  </w:num>
  <w:num w:numId="6" w16cid:durableId="857890897">
    <w:abstractNumId w:val="4"/>
  </w:num>
  <w:num w:numId="7" w16cid:durableId="1279288873">
    <w:abstractNumId w:val="5"/>
  </w:num>
  <w:num w:numId="8" w16cid:durableId="1685866452">
    <w:abstractNumId w:val="6"/>
  </w:num>
  <w:num w:numId="9" w16cid:durableId="1198469621">
    <w:abstractNumId w:val="7"/>
  </w:num>
  <w:num w:numId="10" w16cid:durableId="738089371">
    <w:abstractNumId w:val="9"/>
  </w:num>
  <w:num w:numId="11" w16cid:durableId="561335602">
    <w:abstractNumId w:val="10"/>
  </w:num>
  <w:num w:numId="12" w16cid:durableId="1547526079">
    <w:abstractNumId w:val="12"/>
  </w:num>
  <w:num w:numId="13" w16cid:durableId="1295168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59"/>
    <w:rsid w:val="002B73E2"/>
    <w:rsid w:val="002D3AB8"/>
    <w:rsid w:val="00413477"/>
    <w:rsid w:val="004A586E"/>
    <w:rsid w:val="00516320"/>
    <w:rsid w:val="00560EA0"/>
    <w:rsid w:val="005E09DE"/>
    <w:rsid w:val="005F5561"/>
    <w:rsid w:val="00680892"/>
    <w:rsid w:val="006C60E6"/>
    <w:rsid w:val="006D1C74"/>
    <w:rsid w:val="007453FD"/>
    <w:rsid w:val="007A59EE"/>
    <w:rsid w:val="00876435"/>
    <w:rsid w:val="008C504A"/>
    <w:rsid w:val="009835F5"/>
    <w:rsid w:val="00A520FA"/>
    <w:rsid w:val="00AB03FA"/>
    <w:rsid w:val="00AD0DDD"/>
    <w:rsid w:val="00AD6FA4"/>
    <w:rsid w:val="00C0146C"/>
    <w:rsid w:val="00C50059"/>
    <w:rsid w:val="00D06709"/>
    <w:rsid w:val="00D74C88"/>
    <w:rsid w:val="00DF1CB4"/>
    <w:rsid w:val="00E14266"/>
    <w:rsid w:val="00E27CF4"/>
    <w:rsid w:val="00E94C18"/>
    <w:rsid w:val="00FA2FCA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065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e%20waddell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E55BD30134441938A6AFB8C3E400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8EDA4-B2D3-4571-B299-4000032478D4}"/>
      </w:docPartPr>
      <w:docPartBody>
        <w:p w:rsidR="00000000" w:rsidRDefault="00000000">
          <w:pPr>
            <w:pStyle w:val="3E55BD30134441938A6AFB8C3E400C04"/>
          </w:pPr>
          <w:r w:rsidRPr="00AD0DDD">
            <w:t>Education</w:t>
          </w:r>
        </w:p>
      </w:docPartBody>
    </w:docPart>
    <w:docPart>
      <w:docPartPr>
        <w:name w:val="2D96348F4BB7464D92B342B95EC3A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D2C91-404E-4A7E-9905-82B21050CC13}"/>
      </w:docPartPr>
      <w:docPartBody>
        <w:p w:rsidR="00000000" w:rsidRDefault="00000000">
          <w:pPr>
            <w:pStyle w:val="2D96348F4BB7464D92B342B95EC3AD90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8F6825FD76114FA1B330F085CE2B0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0C678-1002-45ED-9110-F5569FB7B902}"/>
      </w:docPartPr>
      <w:docPartBody>
        <w:p w:rsidR="00000000" w:rsidRDefault="00000000">
          <w:pPr>
            <w:pStyle w:val="8F6825FD76114FA1B330F085CE2B0FAA"/>
          </w:pPr>
          <w:r w:rsidRPr="00AD0DDD">
            <w:t>AWARDS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1877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BF"/>
    <w:rsid w:val="00C00E74"/>
    <w:rsid w:val="00C0146C"/>
    <w:rsid w:val="00D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8134D9E4E54F4AA21F5D98AA73ED93">
    <w:name w:val="9E8134D9E4E54F4AA21F5D98AA73ED93"/>
  </w:style>
  <w:style w:type="paragraph" w:customStyle="1" w:styleId="42066D5C49E7482680441EA2EF32A3B3">
    <w:name w:val="42066D5C49E7482680441EA2EF32A3B3"/>
  </w:style>
  <w:style w:type="paragraph" w:customStyle="1" w:styleId="648AFEBFBFF8486BB787B3E22EEC579C">
    <w:name w:val="648AFEBFBFF8486BB787B3E22EEC579C"/>
  </w:style>
  <w:style w:type="paragraph" w:customStyle="1" w:styleId="AC7C29639BF44E888ADBCD14E7DCB7D7">
    <w:name w:val="AC7C29639BF44E888ADBCD14E7DCB7D7"/>
  </w:style>
  <w:style w:type="paragraph" w:customStyle="1" w:styleId="FD38BAA52FBB496C8E0D156D61164CB0">
    <w:name w:val="FD38BAA52FBB496C8E0D156D61164CB0"/>
  </w:style>
  <w:style w:type="paragraph" w:customStyle="1" w:styleId="B94A9CFECACC4A40B061F9BE55DBC8F4">
    <w:name w:val="B94A9CFECACC4A40B061F9BE55DBC8F4"/>
  </w:style>
  <w:style w:type="paragraph" w:customStyle="1" w:styleId="D0FF86036F7E4FBFA4FFE75C8DABB5A7">
    <w:name w:val="D0FF86036F7E4FBFA4FFE75C8DABB5A7"/>
  </w:style>
  <w:style w:type="paragraph" w:customStyle="1" w:styleId="3E55BD30134441938A6AFB8C3E400C04">
    <w:name w:val="3E55BD30134441938A6AFB8C3E400C04"/>
  </w:style>
  <w:style w:type="paragraph" w:customStyle="1" w:styleId="59D0EE0B94C441E5B54A726B5930C48A">
    <w:name w:val="59D0EE0B94C441E5B54A726B5930C48A"/>
  </w:style>
  <w:style w:type="paragraph" w:customStyle="1" w:styleId="E1026ECAE07E470D8DF7AF58EBBEFA53">
    <w:name w:val="E1026ECAE07E470D8DF7AF58EBBEFA53"/>
  </w:style>
  <w:style w:type="paragraph" w:customStyle="1" w:styleId="9A71F790B64F446A8B9826487C0D39DE">
    <w:name w:val="9A71F790B64F446A8B9826487C0D39DE"/>
  </w:style>
  <w:style w:type="paragraph" w:customStyle="1" w:styleId="E0780B362A284CDBABD0A1B42E3F50C4">
    <w:name w:val="E0780B362A284CDBABD0A1B42E3F50C4"/>
  </w:style>
  <w:style w:type="paragraph" w:customStyle="1" w:styleId="0AE6D35E6D0F46D2A4925D93C1DB4F85">
    <w:name w:val="0AE6D35E6D0F46D2A4925D93C1DB4F85"/>
  </w:style>
  <w:style w:type="paragraph" w:customStyle="1" w:styleId="2D96348F4BB7464D92B342B95EC3AD90">
    <w:name w:val="2D96348F4BB7464D92B342B95EC3AD90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14:ligatures w14:val="none"/>
    </w:rPr>
  </w:style>
  <w:style w:type="paragraph" w:customStyle="1" w:styleId="87814392354D4B8D94552ADECDC7138E">
    <w:name w:val="87814392354D4B8D94552ADECDC7138E"/>
  </w:style>
  <w:style w:type="paragraph" w:customStyle="1" w:styleId="8F6825FD76114FA1B330F085CE2B0FAA">
    <w:name w:val="8F6825FD76114FA1B330F085CE2B0FAA"/>
  </w:style>
  <w:style w:type="paragraph" w:customStyle="1" w:styleId="29BC93C3F6BC4AA48EF175EA514E8A11">
    <w:name w:val="29BC93C3F6BC4AA48EF175EA514E8A11"/>
  </w:style>
  <w:style w:type="paragraph" w:customStyle="1" w:styleId="C942C3E78D9D4E8FA752BF383584C60C">
    <w:name w:val="C942C3E78D9D4E8FA752BF383584C60C"/>
  </w:style>
  <w:style w:type="paragraph" w:customStyle="1" w:styleId="34DEC009D3D3420A90F80FD2F1171A23">
    <w:name w:val="34DEC009D3D3420A90F80FD2F1171A23"/>
  </w:style>
  <w:style w:type="paragraph" w:customStyle="1" w:styleId="39DBF0263FB04AB1805ADC7394ADF0C5">
    <w:name w:val="39DBF0263FB04AB1805ADC7394ADF0C5"/>
  </w:style>
  <w:style w:type="paragraph" w:customStyle="1" w:styleId="B1F1AA3B8E054D95A7AA588A10DFF243">
    <w:name w:val="B1F1AA3B8E054D95A7AA588A10DFF243"/>
  </w:style>
  <w:style w:type="paragraph" w:customStyle="1" w:styleId="5A64C03078944BBB8BDF1004340A527D">
    <w:name w:val="5A64C03078944BBB8BDF1004340A527D"/>
  </w:style>
  <w:style w:type="paragraph" w:customStyle="1" w:styleId="B8A55D98563B4DB78CFE9337294AA30A">
    <w:name w:val="B8A55D98563B4DB78CFE9337294AA30A"/>
  </w:style>
  <w:style w:type="paragraph" w:customStyle="1" w:styleId="97B281D1ED8F4686982AD8263AA355FD">
    <w:name w:val="97B281D1ED8F4686982AD8263AA355FD"/>
  </w:style>
  <w:style w:type="paragraph" w:customStyle="1" w:styleId="3F914D1F23284B6E9DE473CDA727AF7A">
    <w:name w:val="3F914D1F23284B6E9DE473CDA727AF7A"/>
  </w:style>
  <w:style w:type="paragraph" w:customStyle="1" w:styleId="73741D58E4B14FFB88B2F1BC7EDB471E">
    <w:name w:val="73741D58E4B14FFB88B2F1BC7EDB471E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kern w:val="0"/>
      <w:sz w:val="22"/>
      <w14:ligatures w14:val="none"/>
    </w:rPr>
  </w:style>
  <w:style w:type="paragraph" w:customStyle="1" w:styleId="F8663A258A0246D7990960D2C256FBB9">
    <w:name w:val="F8663A258A0246D7990960D2C256FBB9"/>
  </w:style>
  <w:style w:type="paragraph" w:customStyle="1" w:styleId="B25F2FC04EF34523804A7C2AA0706AFE">
    <w:name w:val="B25F2FC04EF34523804A7C2AA0706AFE"/>
  </w:style>
  <w:style w:type="paragraph" w:customStyle="1" w:styleId="7807B64CA76A42B59995599204751CC8">
    <w:name w:val="7807B64CA76A42B59995599204751CC8"/>
  </w:style>
  <w:style w:type="paragraph" w:customStyle="1" w:styleId="BF855B1D1B0C425AAAC4477BB89E6FF7">
    <w:name w:val="BF855B1D1B0C425AAAC4477BB89E6FF7"/>
    <w:rsid w:val="00DE3EBF"/>
  </w:style>
  <w:style w:type="paragraph" w:customStyle="1" w:styleId="1B9FBE6EF7DA400DAD1BABEF1865E106">
    <w:name w:val="1B9FBE6EF7DA400DAD1BABEF1865E106"/>
    <w:rsid w:val="00DE3EBF"/>
  </w:style>
  <w:style w:type="paragraph" w:customStyle="1" w:styleId="063F018245F44738AF3CDC0B6497B19B">
    <w:name w:val="063F018245F44738AF3CDC0B6497B19B"/>
    <w:rsid w:val="00DE3EBF"/>
  </w:style>
  <w:style w:type="paragraph" w:customStyle="1" w:styleId="3B777972270E45DD81C8A96ABF0FFB25">
    <w:name w:val="3B777972270E45DD81C8A96ABF0FFB25"/>
    <w:rsid w:val="00DE3EBF"/>
  </w:style>
  <w:style w:type="paragraph" w:customStyle="1" w:styleId="8A3277B721924730B4FB2A155207561E">
    <w:name w:val="8A3277B721924730B4FB2A155207561E"/>
    <w:rsid w:val="00DE3E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426FBE-F819-4F4D-AD37-EA9DA5FB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2024-06-11T15:42:00Z</dcterms:created>
  <dcterms:modified xsi:type="dcterms:W3CDTF">2024-06-11T16:50:00Z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